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书籍资料：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1.《图解机器学习算法》，郑明智译，2021，人民邮电出版社，ISBN：9787115563569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2.《数据结构与算法图解》，杰伊·温格罗，人民邮电出版社，2019，ISBN：9787115509000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3.《编码 隐匿在计算机软硬件背后的语言》左飞，薛佟佟，电子工业出版社，2012，ISBN：9787121181184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4.《青少年Python编程入门》左利鑫，史卫亚 ，2019，人民邮电出版社，ISBN：9787115510143</w:t>
      </w:r>
    </w:p>
    <w:p>
      <w:pPr>
        <w:rPr>
          <w:rFonts w:ascii="宋体" w:eastAsia="宋体" w:hint="eastAsia"/>
          <w:sz w:val="32"/>
          <w:szCs w:val="32"/>
        </w:rPr>
      </w:pP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网络资料：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1.计算机科学入门课- Crash Course Computer Science（https://www.bilibili.com/video/av21376839?vd_source=bd1ae4615bb3d89997d3c5eed234a094）</w:t>
      </w: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2.机器学习在线课程(https://www.bilibili.com/video/BV19B4y1W76i?spm_id_from=333.337.search-card.all.click)</w:t>
      </w:r>
    </w:p>
    <w:p>
      <w:pPr>
        <w:rPr>
          <w:rFonts w:ascii="宋体" w:eastAsia="宋体" w:hint="eastAsia"/>
          <w:sz w:val="32"/>
          <w:szCs w:val="32"/>
        </w:rPr>
      </w:pPr>
      <w:bookmarkStart w:id="0" w:name="_GoBack"/>
      <w:bookmarkEnd w:id="0"/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3.自然语言处理在线课程(http://web.stanford.edu/class/cs224n/)</w:t>
      </w:r>
    </w:p>
    <w:p>
      <w:pPr>
        <w:rPr>
          <w:rFonts w:ascii="宋体" w:eastAsia="宋体" w:hint="eastAsia"/>
          <w:sz w:val="32"/>
          <w:szCs w:val="32"/>
        </w:rPr>
      </w:pPr>
    </w:p>
    <w:p>
      <w:pPr>
        <w:rPr>
          <w:rFonts w:ascii="宋体" w:eastAsia="宋体" w:hint="eastAsia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4.计算机视觉在线课程（http://cs231n.stanford.edu/）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等线" w:cs="Arial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53</TotalTime>
  <Application>Yozo_Office27021597764231179</Application>
  <Pages>1</Pages>
  <Words>196</Words>
  <Characters>536</Characters>
  <Lines>22</Lines>
  <Paragraphs>10</Paragraphs>
  <CharactersWithSpaces>542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聂 娅</dc:creator>
  <cp:lastModifiedBy>user</cp:lastModifiedBy>
  <cp:revision>9</cp:revision>
  <dcterms:created xsi:type="dcterms:W3CDTF">2022-08-03T01:52:00Z</dcterms:created>
  <dcterms:modified xsi:type="dcterms:W3CDTF">2022-08-10T06:09:31Z</dcterms:modified>
</cp:coreProperties>
</file>